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74DF" w14:textId="45D79EF6" w:rsidR="00113AC4" w:rsidRPr="00113AC4" w:rsidRDefault="00113AC4" w:rsidP="00113AC4">
      <w:pPr>
        <w:rPr>
          <w:rFonts w:eastAsia="黑体"/>
          <w:sz w:val="34"/>
        </w:rPr>
      </w:pPr>
      <w:bookmarkStart w:id="0" w:name="_1064953734"/>
      <w:bookmarkStart w:id="1" w:name="_1065102613"/>
      <w:bookmarkEnd w:id="0"/>
      <w:bookmarkEnd w:id="1"/>
    </w:p>
    <w:p w14:paraId="46E2F90B" w14:textId="0C790087" w:rsidR="00113AC4" w:rsidRPr="00113AC4" w:rsidRDefault="00113AC4" w:rsidP="00113AC4">
      <w:pPr>
        <w:jc w:val="center"/>
        <w:rPr>
          <w:rFonts w:ascii="华文中宋" w:eastAsia="华文中宋" w:hAnsi="华文中宋"/>
          <w:b/>
          <w:bCs/>
          <w:spacing w:val="20"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船舶结构及有限元分析</w:t>
      </w:r>
    </w:p>
    <w:p w14:paraId="50875674" w14:textId="3EC89B5E" w:rsidR="00113AC4" w:rsidRDefault="00113AC4" w:rsidP="00113AC4">
      <w:pPr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17C030D" wp14:editId="54A026D4">
            <wp:extent cx="1456929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38" cy="14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90E8" w14:textId="77777777" w:rsidR="00113AC4" w:rsidRDefault="00113AC4" w:rsidP="00113AC4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13D0938D" w14:textId="170707DA" w:rsidR="00113AC4" w:rsidRDefault="001C2378" w:rsidP="00113AC4">
      <w:pPr>
        <w:adjustRightInd w:val="0"/>
        <w:snapToGrid w:val="0"/>
        <w:spacing w:line="264" w:lineRule="auto"/>
        <w:jc w:val="center"/>
        <w:rPr>
          <w:rFonts w:ascii="黑体" w:eastAsia="黑体" w:hAnsi="黑体"/>
          <w:b/>
          <w:noProof/>
          <w:kern w:val="0"/>
          <w:sz w:val="44"/>
          <w:szCs w:val="44"/>
        </w:rPr>
      </w:pPr>
      <w:r>
        <w:rPr>
          <w:rFonts w:ascii="黑体" w:eastAsia="黑体" w:hAnsi="黑体"/>
          <w:b/>
          <w:noProof/>
          <w:kern w:val="0"/>
          <w:sz w:val="44"/>
          <w:szCs w:val="44"/>
        </w:rPr>
        <w:t>X</w:t>
      </w:r>
      <w:r>
        <w:rPr>
          <w:rFonts w:ascii="黑体" w:eastAsia="黑体" w:hAnsi="黑体" w:hint="eastAsia"/>
          <w:b/>
          <w:noProof/>
          <w:kern w:val="0"/>
          <w:sz w:val="44"/>
          <w:szCs w:val="44"/>
        </w:rPr>
        <w:t>xxxxxxxx</w:t>
      </w:r>
    </w:p>
    <w:p w14:paraId="23D36604" w14:textId="77777777" w:rsidR="00113AC4" w:rsidRDefault="00113AC4" w:rsidP="00113AC4">
      <w:pPr>
        <w:adjustRightInd w:val="0"/>
        <w:snapToGrid w:val="0"/>
        <w:spacing w:line="264" w:lineRule="auto"/>
        <w:jc w:val="center"/>
        <w:rPr>
          <w:rFonts w:eastAsia="华文中宋"/>
          <w:b/>
          <w:bCs/>
          <w:spacing w:val="12"/>
          <w:sz w:val="5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4690"/>
      </w:tblGrid>
      <w:tr w:rsidR="00113AC4" w:rsidRPr="00A6405F" w14:paraId="0D5B9106" w14:textId="77777777" w:rsidTr="00113AC4">
        <w:trPr>
          <w:trHeight w:val="491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43B95087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bookmarkStart w:id="2" w:name="_Hlk2084110"/>
            <w:bookmarkStart w:id="3" w:name="OLE_LINK23"/>
            <w:bookmarkStart w:id="4" w:name="OLE_LINK38"/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院    系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37532FBF" w14:textId="4BE3CB6D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商船学院</w:t>
            </w:r>
          </w:p>
        </w:tc>
      </w:tr>
      <w:tr w:rsidR="00113AC4" w:rsidRPr="00A6405F" w14:paraId="3D6655B6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0CD75678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专业班级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3C1CF16A" w14:textId="1153975D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轮机工程与船海结构</w:t>
            </w:r>
          </w:p>
        </w:tc>
      </w:tr>
      <w:tr w:rsidR="00113AC4" w:rsidRPr="00A6405F" w14:paraId="3304E3CC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19F2F7AB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191418B7" w14:textId="2E4BE0CC" w:rsidR="00113AC4" w:rsidRPr="00113AC4" w:rsidRDefault="001C2378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  <w:t>X</w:t>
            </w: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xx</w:t>
            </w:r>
          </w:p>
        </w:tc>
      </w:tr>
      <w:tr w:rsidR="00113AC4" w:rsidRPr="00A6405F" w14:paraId="22055B6D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5DA3CF3E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学    号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705257F6" w14:textId="105A3607" w:rsidR="00113AC4" w:rsidRPr="00113AC4" w:rsidRDefault="001C2378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  <w:t>X</w:t>
            </w: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xxxx</w:t>
            </w:r>
          </w:p>
        </w:tc>
      </w:tr>
      <w:tr w:rsidR="00113AC4" w:rsidRPr="00A6405F" w14:paraId="58679B5B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42911D2B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5418D9C7" w14:textId="7F526B5A" w:rsidR="00113AC4" w:rsidRPr="00113AC4" w:rsidRDefault="00AA2BC1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江国和</w:t>
            </w:r>
          </w:p>
        </w:tc>
      </w:tr>
      <w:bookmarkEnd w:id="2"/>
      <w:bookmarkEnd w:id="3"/>
      <w:bookmarkEnd w:id="4"/>
    </w:tbl>
    <w:p w14:paraId="19BFD9C3" w14:textId="77777777" w:rsidR="00113AC4" w:rsidRDefault="00113AC4" w:rsidP="00113AC4">
      <w:pPr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</w:p>
    <w:p w14:paraId="7011D04C" w14:textId="2578FE11" w:rsidR="00113AC4" w:rsidRDefault="00AA2BC1" w:rsidP="00113AC4">
      <w:pPr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022</w:t>
      </w:r>
      <w:r w:rsidR="00113AC4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年  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12</w:t>
      </w:r>
      <w:r w:rsidR="00113AC4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月  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31</w:t>
      </w:r>
      <w:r w:rsidR="00113AC4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日</w:t>
      </w:r>
    </w:p>
    <w:p w14:paraId="311859AF" w14:textId="371B0C47" w:rsidR="001638F6" w:rsidRPr="00113AC4" w:rsidRDefault="001638F6" w:rsidP="00113AC4">
      <w:pPr>
        <w:widowControl/>
        <w:spacing w:line="240" w:lineRule="auto"/>
        <w:jc w:val="left"/>
        <w:rPr>
          <w:b/>
          <w:bCs/>
          <w:sz w:val="28"/>
          <w:szCs w:val="30"/>
        </w:rPr>
      </w:pPr>
    </w:p>
    <w:sectPr w:rsidR="001638F6" w:rsidRPr="00113AC4" w:rsidSect="00C02F4F">
      <w:footerReference w:type="default" r:id="rId9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E05CF" w14:textId="77777777" w:rsidR="00F821E7" w:rsidRDefault="00F821E7">
      <w:pPr>
        <w:spacing w:line="240" w:lineRule="auto"/>
      </w:pPr>
      <w:r>
        <w:separator/>
      </w:r>
    </w:p>
  </w:endnote>
  <w:endnote w:type="continuationSeparator" w:id="0">
    <w:p w14:paraId="15C5560E" w14:textId="77777777" w:rsidR="00F821E7" w:rsidRDefault="00F82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6E53" w14:textId="77777777"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AB7E" w14:textId="77777777" w:rsidR="00F821E7" w:rsidRDefault="00F821E7">
      <w:pPr>
        <w:spacing w:line="240" w:lineRule="auto"/>
      </w:pPr>
      <w:r>
        <w:separator/>
      </w:r>
    </w:p>
  </w:footnote>
  <w:footnote w:type="continuationSeparator" w:id="0">
    <w:p w14:paraId="080836BD" w14:textId="77777777" w:rsidR="00F821E7" w:rsidRDefault="00F821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C4"/>
    <w:rsid w:val="000748AA"/>
    <w:rsid w:val="00113AC4"/>
    <w:rsid w:val="001638F6"/>
    <w:rsid w:val="001A2000"/>
    <w:rsid w:val="001C2378"/>
    <w:rsid w:val="002A28C7"/>
    <w:rsid w:val="003209D6"/>
    <w:rsid w:val="00334A73"/>
    <w:rsid w:val="003422FF"/>
    <w:rsid w:val="004952C4"/>
    <w:rsid w:val="005A1C5A"/>
    <w:rsid w:val="00690EFD"/>
    <w:rsid w:val="006D5ACD"/>
    <w:rsid w:val="007021DE"/>
    <w:rsid w:val="00732607"/>
    <w:rsid w:val="00844483"/>
    <w:rsid w:val="0089163F"/>
    <w:rsid w:val="00934F1C"/>
    <w:rsid w:val="009D2231"/>
    <w:rsid w:val="00A122DB"/>
    <w:rsid w:val="00AA2BC1"/>
    <w:rsid w:val="00AD165F"/>
    <w:rsid w:val="00B47B7A"/>
    <w:rsid w:val="00B646B8"/>
    <w:rsid w:val="00C02F4F"/>
    <w:rsid w:val="00C80BD4"/>
    <w:rsid w:val="00CF3A42"/>
    <w:rsid w:val="00D5413C"/>
    <w:rsid w:val="00DC07A3"/>
    <w:rsid w:val="00E11B8A"/>
    <w:rsid w:val="00F677F9"/>
    <w:rsid w:val="00F821E7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8A082"/>
  <w15:chartTrackingRefBased/>
  <w15:docId w15:val="{FEA5D405-E4E8-4F0B-A0DE-43543EE5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3AC4"/>
    <w:pPr>
      <w:widowControl w:val="0"/>
      <w:spacing w:before="0" w:after="0" w:line="360" w:lineRule="auto"/>
      <w:jc w:val="both"/>
    </w:pPr>
    <w:rPr>
      <w:rFonts w:ascii="Times New Roman" w:eastAsia="宋体" w:hAnsi="Times New Roman" w:cs="Times New Roman"/>
      <w:color w:val="auto"/>
      <w:kern w:val="2"/>
      <w:sz w:val="24"/>
      <w:szCs w:val="20"/>
    </w:rPr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3F251D" w:themeColor="accent1"/>
      <w:kern w:val="0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3F251D" w:themeColor="accent1"/>
      <w:kern w:val="0"/>
      <w:sz w:val="22"/>
      <w:szCs w:val="22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widowControl/>
      <w:spacing w:before="200" w:line="264" w:lineRule="auto"/>
      <w:jc w:val="left"/>
      <w:outlineLvl w:val="2"/>
    </w:pPr>
    <w:rPr>
      <w:rFonts w:asciiTheme="majorHAnsi" w:eastAsiaTheme="majorEastAsia" w:hAnsiTheme="majorHAnsi" w:cstheme="majorBidi"/>
      <w:color w:val="3F251D" w:themeColor="accent1"/>
      <w:kern w:val="0"/>
      <w:sz w:val="22"/>
      <w:szCs w:val="22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widowControl/>
      <w:spacing w:before="200" w:line="264" w:lineRule="auto"/>
      <w:jc w:val="left"/>
      <w:outlineLvl w:val="4"/>
    </w:pPr>
    <w:rPr>
      <w:rFonts w:asciiTheme="majorHAnsi" w:eastAsiaTheme="majorEastAsia" w:hAnsiTheme="majorHAnsi" w:cstheme="majorBidi"/>
      <w:color w:val="1F120E" w:themeColor="accent1" w:themeShade="80"/>
      <w:kern w:val="0"/>
      <w:sz w:val="22"/>
      <w:szCs w:val="22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widowControl/>
      <w:spacing w:before="200" w:line="264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  <w:kern w:val="0"/>
      <w:sz w:val="22"/>
      <w:szCs w:val="22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widowControl/>
      <w:spacing w:before="40" w:line="264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widowControl/>
      <w:spacing w:before="40" w:line="264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widowControl/>
      <w:spacing w:before="360" w:line="264" w:lineRule="auto"/>
      <w:contextualSpacing/>
      <w:jc w:val="center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widowControl/>
      <w:numPr>
        <w:numId w:val="5"/>
      </w:numPr>
      <w:spacing w:before="120" w:after="20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">
    <w:name w:val="List Number"/>
    <w:basedOn w:val="a1"/>
    <w:uiPriority w:val="5"/>
    <w:unhideWhenUsed/>
    <w:qFormat/>
    <w:pPr>
      <w:widowControl/>
      <w:numPr>
        <w:numId w:val="6"/>
      </w:numPr>
      <w:spacing w:before="120" w:after="200" w:line="264" w:lineRule="auto"/>
      <w:contextualSpacing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7">
    <w:name w:val="Title"/>
    <w:basedOn w:val="a1"/>
    <w:link w:val="a8"/>
    <w:uiPriority w:val="2"/>
    <w:unhideWhenUsed/>
    <w:qFormat/>
    <w:rsid w:val="00FD1504"/>
    <w:pPr>
      <w:widowControl/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widowControl/>
      <w:numPr>
        <w:ilvl w:val="1"/>
      </w:num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kern w:val="0"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widowControl/>
      <w:spacing w:before="2400" w:after="400" w:line="264" w:lineRule="auto"/>
      <w:jc w:val="center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widowControl/>
      <w:spacing w:after="200" w:line="240" w:lineRule="auto"/>
      <w:jc w:val="left"/>
    </w:pPr>
    <w:rPr>
      <w:rFonts w:asciiTheme="minorHAnsi" w:eastAsiaTheme="minorEastAsia" w:hAnsiTheme="minorHAnsi" w:cstheme="minorBidi"/>
      <w:i/>
      <w:iCs/>
      <w:color w:val="4D322D" w:themeColor="text2"/>
      <w:kern w:val="0"/>
      <w:sz w:val="22"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widowControl/>
      <w:spacing w:line="240" w:lineRule="auto"/>
      <w:jc w:val="right"/>
    </w:pPr>
    <w:rPr>
      <w:rFonts w:asciiTheme="minorHAnsi" w:eastAsiaTheme="minorEastAsia" w:hAnsiTheme="minorHAnsi" w:cstheme="minorBidi"/>
      <w:color w:val="4D322D" w:themeColor="text2"/>
      <w:kern w:val="0"/>
      <w:sz w:val="22"/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widowControl/>
      <w:spacing w:before="120" w:after="100" w:line="264" w:lineRule="auto"/>
      <w:ind w:left="400"/>
      <w:jc w:val="left"/>
    </w:pPr>
    <w:rPr>
      <w:rFonts w:asciiTheme="minorHAnsi" w:eastAsiaTheme="minorEastAsia" w:hAnsiTheme="minorHAnsi" w:cstheme="minorBidi"/>
      <w:i/>
      <w:iCs/>
      <w:color w:val="4D322D" w:themeColor="text2"/>
      <w:kern w:val="0"/>
      <w:sz w:val="22"/>
      <w:szCs w:val="22"/>
    </w:rPr>
  </w:style>
  <w:style w:type="paragraph" w:styleId="TOC1">
    <w:name w:val="toc 1"/>
    <w:basedOn w:val="a1"/>
    <w:next w:val="a1"/>
    <w:autoRedefine/>
    <w:uiPriority w:val="39"/>
    <w:semiHidden/>
    <w:unhideWhenUsed/>
    <w:pPr>
      <w:widowControl/>
      <w:spacing w:before="120" w:after="10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TOC2">
    <w:name w:val="toc 2"/>
    <w:basedOn w:val="a1"/>
    <w:next w:val="a1"/>
    <w:autoRedefine/>
    <w:uiPriority w:val="39"/>
    <w:semiHidden/>
    <w:unhideWhenUsed/>
    <w:pPr>
      <w:widowControl/>
      <w:spacing w:before="120" w:after="100" w:line="264" w:lineRule="auto"/>
      <w:ind w:left="200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f">
    <w:name w:val="Balloon Text"/>
    <w:basedOn w:val="a1"/>
    <w:link w:val="af0"/>
    <w:uiPriority w:val="99"/>
    <w:semiHidden/>
    <w:unhideWhenUsed/>
    <w:rsid w:val="00A122DB"/>
    <w:pPr>
      <w:widowControl/>
      <w:spacing w:before="120" w:line="240" w:lineRule="auto"/>
      <w:jc w:val="left"/>
    </w:pPr>
    <w:rPr>
      <w:rFonts w:ascii="Tahoma" w:eastAsiaTheme="minorEastAsia" w:hAnsi="Tahoma" w:cs="Tahoma"/>
      <w:color w:val="4D322D" w:themeColor="text2"/>
      <w:kern w:val="0"/>
      <w:sz w:val="22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  <w:pPr>
      <w:widowControl/>
      <w:spacing w:before="120" w:after="20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31">
    <w:name w:val="Body Text 3"/>
    <w:basedOn w:val="a1"/>
    <w:link w:val="32"/>
    <w:uiPriority w:val="99"/>
    <w:semiHidden/>
    <w:unhideWhenUsed/>
    <w:rsid w:val="00A122DB"/>
    <w:pPr>
      <w:widowControl/>
      <w:spacing w:before="120" w:after="12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widowControl/>
      <w:spacing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widowControl/>
      <w:spacing w:before="120" w:after="120" w:line="264" w:lineRule="auto"/>
      <w:ind w:left="360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widowControl/>
      <w:spacing w:before="120" w:after="200"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widowControl/>
      <w:spacing w:line="240" w:lineRule="auto"/>
      <w:jc w:val="left"/>
    </w:pPr>
    <w:rPr>
      <w:rFonts w:ascii="Segoe UI" w:eastAsiaTheme="minorEastAsia" w:hAnsi="Segoe UI" w:cs="Segoe UI"/>
      <w:color w:val="4D322D" w:themeColor="text2"/>
      <w:kern w:val="0"/>
      <w:sz w:val="22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widowControl/>
      <w:spacing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4D322D" w:themeColor="text2"/>
      <w:kern w:val="0"/>
      <w:sz w:val="22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widowControl/>
      <w:spacing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widowControl/>
      <w:spacing w:line="240" w:lineRule="auto"/>
      <w:jc w:val="left"/>
    </w:pPr>
    <w:rPr>
      <w:rFonts w:ascii="Consolas" w:eastAsiaTheme="minorEastAsia" w:hAnsi="Consolas" w:cstheme="minorBidi"/>
      <w:color w:val="4D322D" w:themeColor="text2"/>
      <w:kern w:val="0"/>
      <w:sz w:val="22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widowControl/>
      <w:spacing w:line="240" w:lineRule="auto"/>
      <w:jc w:val="left"/>
    </w:pPr>
    <w:rPr>
      <w:rFonts w:ascii="Consolas" w:eastAsiaTheme="minorEastAsia" w:hAnsi="Consolas" w:cstheme="minorBidi"/>
      <w:color w:val="4D322D" w:themeColor="text2"/>
      <w:kern w:val="0"/>
      <w:sz w:val="22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56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4BDE-E09C-442A-8ED6-001B6CF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23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 Zhou</dc:creator>
  <cp:keywords/>
  <cp:lastModifiedBy>Andong</cp:lastModifiedBy>
  <cp:revision>2</cp:revision>
  <cp:lastPrinted>2023-02-15T04:25:00Z</cp:lastPrinted>
  <dcterms:created xsi:type="dcterms:W3CDTF">2023-02-15T04:13:00Z</dcterms:created>
  <dcterms:modified xsi:type="dcterms:W3CDTF">2023-02-15T04:38:00Z</dcterms:modified>
  <cp:version/>
</cp:coreProperties>
</file>